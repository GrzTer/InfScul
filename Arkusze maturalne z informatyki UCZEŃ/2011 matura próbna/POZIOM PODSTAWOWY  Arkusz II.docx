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26" w:rsidRDefault="00F21426" w:rsidP="002E1A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MATURA PRÓBNA STYCZEŃ 2011</w:t>
      </w:r>
    </w:p>
    <w:p w:rsidR="00F21426" w:rsidRDefault="00F21426" w:rsidP="002E1A5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POZIOM PODSTAWOWY</w:t>
      </w:r>
    </w:p>
    <w:p w:rsidR="00F21426" w:rsidRPr="0079275D" w:rsidRDefault="00F21426" w:rsidP="002E1A53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Arkusz II</w:t>
      </w:r>
    </w:p>
    <w:p w:rsidR="00F21426" w:rsidRDefault="00F21426" w:rsidP="0079275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4. Samochód Pani Maturalnej (10 pkt) </w:t>
      </w:r>
    </w:p>
    <w:p w:rsidR="00F21426" w:rsidRDefault="00F21426" w:rsidP="0079275D">
      <w:pPr>
        <w:pStyle w:val="Default"/>
      </w:pPr>
      <w:r>
        <w:t xml:space="preserve">Pani Maturalna rozważa kupno samochodu. Jednym z elementów, które będzie brała pod uwagę jest typ silnika: silnik benzynowy albo silnik diesla. Samochód wyposażony w silnik benzynowy spala przeciętnie 6,9 l na 100 km, zaś z silnikiem diesla spala 4,9 l oleju napędowego na 100 km. </w:t>
      </w:r>
    </w:p>
    <w:p w:rsidR="00F21426" w:rsidRDefault="00F21426" w:rsidP="0079275D">
      <w:pPr>
        <w:pStyle w:val="Default"/>
      </w:pPr>
      <w:r>
        <w:t xml:space="preserve">Aktualna cena benzyny wynosi 4,82 zł za litr, a cena oleju napędowego jest równa 4,45 zł za litr. </w:t>
      </w:r>
    </w:p>
    <w:p w:rsidR="00F21426" w:rsidRDefault="00F21426" w:rsidP="0079275D">
      <w:pPr>
        <w:pStyle w:val="Default"/>
      </w:pPr>
      <w:r>
        <w:t xml:space="preserve">Co 30 000 km przeprowadza się obowiązkowy przegląd techniczny samochodu z silnikiem benzynowym. Jego koszt to 650 zł. Przegląd samochodu z silnikiem diesla wykonuje się co 20 000 km. Jego koszt to 1 320 zł. </w:t>
      </w:r>
    </w:p>
    <w:p w:rsidR="00F21426" w:rsidRDefault="00F21426" w:rsidP="0079275D">
      <w:pPr>
        <w:pStyle w:val="Default"/>
      </w:pPr>
      <w:r>
        <w:t xml:space="preserve">a) Oblicz koszty eksploatacji samochodu z silnikiem benzynowym i z silnikiem diesla dla przebiegu między 100 km a 450 000 km, podając wartości co 100 km przy założeniu, że koszty przeglądu i paliwa nie ulegają zmianie. Oblicz także, jakie są różnice w kosztach użytkowania tych samochodów w zdefiniowanym zakresie kilometrów.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  <w:rPr>
          <w:sz w:val="18"/>
          <w:szCs w:val="18"/>
        </w:rPr>
      </w:pPr>
      <w:r>
        <w:t xml:space="preserve">b) W jakich przedziałach przejechanych kilometrów, różnica w kosztach eksploatacji samochodu zawiera się między 10 000 zł a 15 000 zł. W pliku tekstowym …………………………….…. podaj obliczone przedziały.                                                                  </w:t>
      </w:r>
      <w:r>
        <w:rPr>
          <w:b/>
          <w:bCs/>
          <w:sz w:val="18"/>
          <w:szCs w:val="18"/>
        </w:rPr>
        <w:t xml:space="preserve">tu wpisz nazwę pliku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c) Na wykresie punktowym zaprezentuj różnice kosztów użytkowania samochodu.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5. Olimpiada informatyczna (10 pkt: 2+3+1+1+3) </w:t>
      </w:r>
    </w:p>
    <w:p w:rsidR="00F21426" w:rsidRDefault="00F21426" w:rsidP="0079275D">
      <w:pPr>
        <w:pStyle w:val="Default"/>
      </w:pPr>
      <w:r>
        <w:t xml:space="preserve">Pliki o nazwach uczniowie.txt i wyniki.txt zawierają informacje o uczniach biorących udział w olimpiadzie informatycznej i wynikach I etapu zawodów: </w:t>
      </w:r>
    </w:p>
    <w:p w:rsidR="00F21426" w:rsidRDefault="00F21426" w:rsidP="0079275D">
      <w:pPr>
        <w:pStyle w:val="Default"/>
      </w:pPr>
      <w:r>
        <w:t xml:space="preserve">plik </w:t>
      </w:r>
      <w:r>
        <w:rPr>
          <w:b/>
          <w:bCs/>
          <w:i/>
          <w:iCs/>
        </w:rPr>
        <w:t xml:space="preserve">uczniowie.txt </w:t>
      </w:r>
      <w:r>
        <w:t xml:space="preserve">– zawiera 300 wierszy z informacjami o uczniach. </w:t>
      </w:r>
    </w:p>
    <w:p w:rsidR="00F21426" w:rsidRDefault="00F21426" w:rsidP="0079275D">
      <w:pPr>
        <w:pStyle w:val="Default"/>
      </w:pPr>
      <w:r>
        <w:t xml:space="preserve">W każdym wierszu znajdują się następujące dane: </w:t>
      </w:r>
      <w:r>
        <w:rPr>
          <w:i/>
          <w:iCs/>
        </w:rPr>
        <w:t>identyfikator ucznia</w:t>
      </w:r>
      <w:r>
        <w:t xml:space="preserve">, </w:t>
      </w:r>
      <w:r>
        <w:rPr>
          <w:i/>
          <w:iCs/>
        </w:rPr>
        <w:t>imię ucznia, nazwisko ucznia, nazwa szkoły, miejscowość, klasa</w:t>
      </w:r>
      <w:r>
        <w:t xml:space="preserve">. W pliku dane te są rozdzielone średnikami. </w:t>
      </w:r>
    </w:p>
    <w:p w:rsidR="00F21426" w:rsidRDefault="00F21426" w:rsidP="0079275D">
      <w:pPr>
        <w:pStyle w:val="Default"/>
      </w:pPr>
      <w:r>
        <w:rPr>
          <w:b/>
          <w:bCs/>
        </w:rPr>
        <w:t xml:space="preserve">Przykład: </w:t>
      </w:r>
    </w:p>
    <w:p w:rsidR="00F21426" w:rsidRDefault="00F21426" w:rsidP="0079275D">
      <w:pPr>
        <w:pStyle w:val="Default"/>
      </w:pPr>
      <w:r>
        <w:t xml:space="preserve">12;Jan; Kowalski;IV Liceum Ogólnokształcące;Toruń;2 </w:t>
      </w:r>
    </w:p>
    <w:p w:rsidR="00F21426" w:rsidRDefault="00F21426" w:rsidP="0079275D">
      <w:pPr>
        <w:pStyle w:val="Default"/>
      </w:pPr>
      <w:r>
        <w:t xml:space="preserve">23;Anna;Wiśniewska;VI Liceum Ogólnokształcące;Bydgoszcz;3 </w:t>
      </w:r>
    </w:p>
    <w:p w:rsidR="00F21426" w:rsidRDefault="00F21426" w:rsidP="0079275D">
      <w:pPr>
        <w:pStyle w:val="Default"/>
      </w:pPr>
      <w:r>
        <w:t xml:space="preserve">plik </w:t>
      </w:r>
      <w:r>
        <w:rPr>
          <w:b/>
          <w:bCs/>
          <w:i/>
          <w:iCs/>
        </w:rPr>
        <w:t xml:space="preserve">wyniki.txt </w:t>
      </w:r>
      <w:r>
        <w:t xml:space="preserve">– zawiera 300 wierszy z informacjami o zdobytych punktach przez każdego ucznia z poszczególnych zadań. Za każde zadanie uczeń może otrzymać maksymalnie 100 punktów. </w:t>
      </w:r>
    </w:p>
    <w:p w:rsidR="00F21426" w:rsidRDefault="00F21426" w:rsidP="0079275D">
      <w:pPr>
        <w:pStyle w:val="Default"/>
      </w:pPr>
      <w:r>
        <w:t xml:space="preserve">W każdym wierszu znajdują się następujące dane: </w:t>
      </w:r>
      <w:r>
        <w:rPr>
          <w:i/>
          <w:iCs/>
        </w:rPr>
        <w:t xml:space="preserve">identyfikator ucznia, liczba punktów za zad1, liczba punktów za zad2, liczba punktów za zad3, liczba punktów za zad4, liczba punktów za zad5. </w:t>
      </w:r>
      <w:r>
        <w:t xml:space="preserve">W pliku dane te są rozdzielone średnikami. Uczeń, który nie wysłał zadania x (x=1..5), za zadanie x otrzymuje 0 punktów. </w:t>
      </w:r>
    </w:p>
    <w:p w:rsidR="00F21426" w:rsidRDefault="00F21426" w:rsidP="0079275D">
      <w:pPr>
        <w:pStyle w:val="Default"/>
      </w:pPr>
      <w:r>
        <w:rPr>
          <w:b/>
          <w:bCs/>
        </w:rPr>
        <w:t xml:space="preserve">Przykład: </w:t>
      </w:r>
    </w:p>
    <w:p w:rsidR="00F21426" w:rsidRDefault="00F21426" w:rsidP="0079275D">
      <w:pPr>
        <w:pStyle w:val="Default"/>
      </w:pPr>
      <w:r>
        <w:t xml:space="preserve">12;100;23;99;40;50 – punkty za każde zadanie ucznia o identyfikatorze 12. </w:t>
      </w:r>
    </w:p>
    <w:p w:rsidR="00F21426" w:rsidRDefault="00F21426" w:rsidP="0079275D">
      <w:pPr>
        <w:pStyle w:val="Default"/>
      </w:pPr>
      <w:r>
        <w:t xml:space="preserve">25;0;23;99;40;50 – punkty za każde zadanie ucznia o identyfikatorze 25. </w:t>
      </w:r>
    </w:p>
    <w:p w:rsidR="00F21426" w:rsidRDefault="00F21426" w:rsidP="0079275D">
      <w:pPr>
        <w:pStyle w:val="Default"/>
      </w:pPr>
      <w:r>
        <w:t xml:space="preserve">Utwórz bazę danych </w:t>
      </w:r>
      <w:r>
        <w:rPr>
          <w:b/>
          <w:bCs/>
        </w:rPr>
        <w:t xml:space="preserve">Olimpiada informatyczna </w:t>
      </w:r>
      <w:r>
        <w:t xml:space="preserve">z dwoma tabelami </w:t>
      </w:r>
      <w:r>
        <w:rPr>
          <w:i/>
          <w:iCs/>
        </w:rPr>
        <w:t>uczniowie i wyniki</w:t>
      </w:r>
      <w:r>
        <w:t xml:space="preserve">. Dane importuj z plików uczniowie.txt i wyniki.txt. Utwórz odpowiednie związki (relacje) między tabelami bazy, dbając o wymuszanie więzów integralności. </w:t>
      </w:r>
    </w:p>
    <w:p w:rsidR="00F21426" w:rsidRDefault="00F21426" w:rsidP="0079275D">
      <w:pPr>
        <w:pStyle w:val="Default"/>
      </w:pPr>
      <w:r>
        <w:t xml:space="preserve">Wykorzystując dane zawarte w tabelach i dostępne narzędzia baz danych, wykonaj </w:t>
      </w:r>
    </w:p>
    <w:p w:rsidR="00F21426" w:rsidRDefault="00F21426" w:rsidP="0079275D">
      <w:pPr>
        <w:pStyle w:val="Default"/>
      </w:pPr>
      <w:r>
        <w:t>poniższe polecenia</w:t>
      </w:r>
      <w:r>
        <w:rPr>
          <w:b/>
          <w:bCs/>
        </w:rPr>
        <w:t xml:space="preserve">, </w:t>
      </w:r>
      <w:r>
        <w:t xml:space="preserve">a </w:t>
      </w:r>
      <w:r>
        <w:rPr>
          <w:b/>
          <w:bCs/>
        </w:rPr>
        <w:t xml:space="preserve">odpowiedzi do punktu a, c, e zapisz w pliku o nazwie </w:t>
      </w:r>
      <w:r>
        <w:rPr>
          <w:b/>
          <w:bCs/>
          <w:i/>
          <w:iCs/>
        </w:rPr>
        <w:t>zadanie5.txt</w:t>
      </w:r>
      <w:r>
        <w:t xml:space="preserve">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>Odpowiedź do każdego podpunktu poprzedź literą oznaczającą ten podpunkt</w:t>
      </w:r>
      <w:r>
        <w:rPr>
          <w:b/>
          <w:bCs/>
        </w:rPr>
        <w:t xml:space="preserve">: </w:t>
      </w:r>
    </w:p>
    <w:p w:rsidR="00F21426" w:rsidRDefault="00F21426" w:rsidP="0079275D">
      <w:pPr>
        <w:pStyle w:val="Default"/>
      </w:pPr>
      <w:r>
        <w:t xml:space="preserve">a) Podaj nazwiska i imiona uczniów, którzy łącznie zdobyli więcej niż 400 punktów.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b) Utwórz kwerendę zawierającą dane o uczniach i wynikach według wzoru: </w:t>
      </w:r>
      <w:r>
        <w:rPr>
          <w:i/>
          <w:iCs/>
        </w:rPr>
        <w:t>identyfikator ucznia</w:t>
      </w:r>
      <w:r>
        <w:t xml:space="preserve">, </w:t>
      </w:r>
      <w:r>
        <w:rPr>
          <w:i/>
          <w:iCs/>
        </w:rPr>
        <w:t xml:space="preserve">imię ucznia, nazwisko ucznia, nazwa szkoły, miejscowość, klasa, zad1, zad2, zad3, zad4, zad5, suma punktów. </w:t>
      </w:r>
      <w:r>
        <w:t xml:space="preserve">Na podstawie kwerendy utwórz raport zawierający dane o uczniach i wynikach. Zadbaj o czytelność danych w raporcie.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c) Podaj, ilu uczniów jest z Warszawy?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>d) Podaj nazwiska i imiona uczniów, którzy przechodzą do II etapu, jeśli warunkiem przejścia jest zdobycie co najmniej 250 punktów</w:t>
      </w:r>
      <w:r>
        <w:rPr>
          <w:i/>
          <w:iCs/>
        </w:rPr>
        <w:t xml:space="preserve">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e) Podaj ilu uczniów z każdej miejscowości przeszło do II etapu. Uwzględnij tylko te miejscowości, które mają co najmniej 1 ucznia.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Do oceny oddajesz plik o nazwie </w:t>
      </w:r>
      <w:r>
        <w:rPr>
          <w:b/>
          <w:bCs/>
          <w:i/>
          <w:iCs/>
        </w:rPr>
        <w:t xml:space="preserve">Olimpiada_informatyczna.* </w:t>
      </w:r>
      <w:r>
        <w:t xml:space="preserve">zawierający komputerową realizację Twoich obliczeń oraz plik tekstowy o nazwie </w:t>
      </w:r>
      <w:r>
        <w:rPr>
          <w:b/>
          <w:bCs/>
          <w:i/>
          <w:iCs/>
        </w:rPr>
        <w:t xml:space="preserve">zadanie5.txt </w:t>
      </w:r>
      <w:r>
        <w:t xml:space="preserve">z odpowiedziami do podpunktów a, c, e. </w:t>
      </w:r>
    </w:p>
    <w:p w:rsidR="00F21426" w:rsidRDefault="00F21426" w:rsidP="0079275D">
      <w:pPr>
        <w:pStyle w:val="Default"/>
        <w:rPr>
          <w:b/>
          <w:bCs/>
          <w:sz w:val="28"/>
          <w:szCs w:val="28"/>
        </w:rPr>
      </w:pPr>
    </w:p>
    <w:p w:rsidR="00F21426" w:rsidRDefault="00F21426" w:rsidP="0079275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6. Palindromy cyfrowe (10 pkt: 2+4+4) </w:t>
      </w:r>
    </w:p>
    <w:p w:rsidR="00F21426" w:rsidRDefault="00F21426" w:rsidP="0079275D">
      <w:pPr>
        <w:pStyle w:val="Default"/>
      </w:pPr>
      <w:r>
        <w:t xml:space="preserve">Palindromem cyfrowym nazywamy takie słowo, w którym każda kolejna para skrajnych znaków ma w sumie taką samą wartość, obliczając ją na podstawie kodów ASCII. </w:t>
      </w:r>
    </w:p>
    <w:p w:rsidR="00F21426" w:rsidRDefault="00F21426" w:rsidP="0079275D">
      <w:pPr>
        <w:pStyle w:val="Default"/>
      </w:pPr>
      <w:r>
        <w:t xml:space="preserve">Gdy słowo ma nieparzystą liczbę znaków, to nie bierzemy pod uwagę środkowego znaku. </w:t>
      </w:r>
    </w:p>
    <w:p w:rsidR="00F21426" w:rsidRDefault="00F21426" w:rsidP="0079275D">
      <w:pPr>
        <w:pStyle w:val="Default"/>
      </w:pPr>
      <w:r>
        <w:t xml:space="preserve">Na przykład palindromem cyfrowym jest słowo ABYZ, gdyż litery A, B, Y, Z mają kody ASCII odpowiednio: 65, 66, 89 i 90. Zatem dla A i Z mamy 65+90=155, a dla B i Y mamy 66+89=155. </w:t>
      </w:r>
    </w:p>
    <w:p w:rsidR="00F21426" w:rsidRDefault="00F21426" w:rsidP="0079275D">
      <w:pPr>
        <w:pStyle w:val="Default"/>
      </w:pPr>
      <w:r>
        <w:t xml:space="preserve">Wszystkie słowa w plikach do zadania są zbudowane z wielkich liter alfabetu angielskiego i każde ze słów ma długość od 3 do 30 liter.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a) Sprawdź czy słowo MEGEGIA jest palindromem cyfrowym. </w:t>
      </w:r>
    </w:p>
    <w:p w:rsidR="00F21426" w:rsidRDefault="00F21426" w:rsidP="0079275D">
      <w:pPr>
        <w:pStyle w:val="Default"/>
      </w:pPr>
    </w:p>
    <w:p w:rsidR="00F21426" w:rsidRDefault="00F21426" w:rsidP="0079275D">
      <w:pPr>
        <w:pStyle w:val="Default"/>
      </w:pPr>
      <w:r>
        <w:t xml:space="preserve">b) Wczytaj słowa z plików dane1.txt, dane2.txt, dane3.txt, w których znajduje się odpowiednio 30, 100 i 500 słów. W każdym z plików znajdź słowa będące palindromami cyfrowymi i zapisz je odpowiednio w plikach </w:t>
      </w:r>
      <w:r>
        <w:rPr>
          <w:b/>
          <w:bCs/>
          <w:i/>
          <w:iCs/>
        </w:rPr>
        <w:t>palindromy1.txt, palindromy2.txt i palindromy3.txt</w:t>
      </w:r>
      <w:r>
        <w:t xml:space="preserve">. Uzupełnij poniższą tabelkę podając liczbę znalezionych palindromów cyfrowych w poszczególnych plikach: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73"/>
        <w:gridCol w:w="4773"/>
      </w:tblGrid>
      <w:tr w:rsidR="00F21426" w:rsidRPr="00A42AA2">
        <w:tc>
          <w:tcPr>
            <w:tcW w:w="4773" w:type="dxa"/>
          </w:tcPr>
          <w:tbl>
            <w:tblPr>
              <w:tblW w:w="0" w:type="auto"/>
              <w:tblLook w:val="0000"/>
            </w:tblPr>
            <w:tblGrid>
              <w:gridCol w:w="1383"/>
            </w:tblGrid>
            <w:tr w:rsidR="00F21426" w:rsidRPr="00A42AA2">
              <w:trPr>
                <w:trHeight w:val="218"/>
              </w:trPr>
              <w:tc>
                <w:tcPr>
                  <w:tcW w:w="0" w:type="auto"/>
                </w:tcPr>
                <w:p w:rsidR="00F21426" w:rsidRPr="00A42AA2" w:rsidRDefault="00F21426">
                  <w:pPr>
                    <w:pStyle w:val="Default"/>
                  </w:pPr>
                  <w:r w:rsidRPr="00A42AA2">
                    <w:t xml:space="preserve">nazwa pliku </w:t>
                  </w:r>
                </w:p>
              </w:tc>
            </w:tr>
          </w:tbl>
          <w:p w:rsidR="00F21426" w:rsidRPr="00A42AA2" w:rsidRDefault="00F21426" w:rsidP="00A42AA2">
            <w:pPr>
              <w:spacing w:after="0" w:line="240" w:lineRule="auto"/>
            </w:pPr>
          </w:p>
        </w:tc>
        <w:tc>
          <w:tcPr>
            <w:tcW w:w="4773" w:type="dxa"/>
          </w:tcPr>
          <w:tbl>
            <w:tblPr>
              <w:tblW w:w="0" w:type="auto"/>
              <w:tblLook w:val="0000"/>
            </w:tblPr>
            <w:tblGrid>
              <w:gridCol w:w="3215"/>
            </w:tblGrid>
            <w:tr w:rsidR="00F21426" w:rsidRPr="00A42AA2">
              <w:trPr>
                <w:trHeight w:val="218"/>
              </w:trPr>
              <w:tc>
                <w:tcPr>
                  <w:tcW w:w="0" w:type="auto"/>
                </w:tcPr>
                <w:p w:rsidR="00F21426" w:rsidRPr="00A42AA2" w:rsidRDefault="00F21426">
                  <w:pPr>
                    <w:pStyle w:val="Default"/>
                  </w:pPr>
                  <w:r w:rsidRPr="00A42AA2">
                    <w:t xml:space="preserve">liczba palindromów cyfrowych </w:t>
                  </w:r>
                </w:p>
              </w:tc>
            </w:tr>
          </w:tbl>
          <w:p w:rsidR="00F21426" w:rsidRPr="00A42AA2" w:rsidRDefault="00F21426" w:rsidP="00A42AA2">
            <w:pPr>
              <w:spacing w:after="0" w:line="240" w:lineRule="auto"/>
            </w:pPr>
          </w:p>
        </w:tc>
      </w:tr>
      <w:tr w:rsidR="00F21426" w:rsidRPr="00A42AA2">
        <w:tc>
          <w:tcPr>
            <w:tcW w:w="4773" w:type="dxa"/>
          </w:tcPr>
          <w:tbl>
            <w:tblPr>
              <w:tblW w:w="0" w:type="auto"/>
              <w:tblLook w:val="0000"/>
            </w:tblPr>
            <w:tblGrid>
              <w:gridCol w:w="1156"/>
            </w:tblGrid>
            <w:tr w:rsidR="00F21426" w:rsidRPr="00A42AA2">
              <w:trPr>
                <w:trHeight w:val="218"/>
              </w:trPr>
              <w:tc>
                <w:tcPr>
                  <w:tcW w:w="0" w:type="auto"/>
                </w:tcPr>
                <w:p w:rsidR="00F21426" w:rsidRPr="00A42AA2" w:rsidRDefault="00F21426" w:rsidP="0079275D">
                  <w:pPr>
                    <w:pStyle w:val="Default"/>
                  </w:pPr>
                  <w:r w:rsidRPr="00A42AA2">
                    <w:t xml:space="preserve">Dane1.txt </w:t>
                  </w:r>
                </w:p>
              </w:tc>
            </w:tr>
          </w:tbl>
          <w:p w:rsidR="00F21426" w:rsidRPr="00A42AA2" w:rsidRDefault="00F21426" w:rsidP="00A42AA2">
            <w:pPr>
              <w:spacing w:after="0" w:line="240" w:lineRule="auto"/>
            </w:pPr>
          </w:p>
        </w:tc>
        <w:tc>
          <w:tcPr>
            <w:tcW w:w="4773" w:type="dxa"/>
          </w:tcPr>
          <w:p w:rsidR="00F21426" w:rsidRPr="00A42AA2" w:rsidRDefault="00F21426" w:rsidP="00A42AA2">
            <w:pPr>
              <w:spacing w:after="0" w:line="240" w:lineRule="auto"/>
            </w:pPr>
          </w:p>
        </w:tc>
      </w:tr>
      <w:tr w:rsidR="00F21426" w:rsidRPr="00A42AA2">
        <w:tc>
          <w:tcPr>
            <w:tcW w:w="4773" w:type="dxa"/>
          </w:tcPr>
          <w:tbl>
            <w:tblPr>
              <w:tblW w:w="0" w:type="auto"/>
              <w:tblLook w:val="0000"/>
            </w:tblPr>
            <w:tblGrid>
              <w:gridCol w:w="1156"/>
            </w:tblGrid>
            <w:tr w:rsidR="00F21426" w:rsidRPr="00A42AA2">
              <w:trPr>
                <w:trHeight w:val="218"/>
              </w:trPr>
              <w:tc>
                <w:tcPr>
                  <w:tcW w:w="0" w:type="auto"/>
                </w:tcPr>
                <w:p w:rsidR="00F21426" w:rsidRPr="00A42AA2" w:rsidRDefault="00F21426" w:rsidP="0079275D">
                  <w:pPr>
                    <w:pStyle w:val="Default"/>
                  </w:pPr>
                  <w:r w:rsidRPr="00A42AA2">
                    <w:t xml:space="preserve">Dane2.txt </w:t>
                  </w:r>
                </w:p>
              </w:tc>
            </w:tr>
          </w:tbl>
          <w:p w:rsidR="00F21426" w:rsidRPr="00A42AA2" w:rsidRDefault="00F21426" w:rsidP="00A42AA2">
            <w:pPr>
              <w:spacing w:after="0" w:line="240" w:lineRule="auto"/>
            </w:pPr>
          </w:p>
        </w:tc>
        <w:tc>
          <w:tcPr>
            <w:tcW w:w="4773" w:type="dxa"/>
          </w:tcPr>
          <w:p w:rsidR="00F21426" w:rsidRPr="00A42AA2" w:rsidRDefault="00F21426" w:rsidP="00A42AA2">
            <w:pPr>
              <w:spacing w:after="0" w:line="240" w:lineRule="auto"/>
            </w:pPr>
          </w:p>
        </w:tc>
      </w:tr>
      <w:tr w:rsidR="00F21426" w:rsidRPr="00A42AA2">
        <w:tc>
          <w:tcPr>
            <w:tcW w:w="4773" w:type="dxa"/>
          </w:tcPr>
          <w:tbl>
            <w:tblPr>
              <w:tblW w:w="0" w:type="auto"/>
              <w:tblLook w:val="0000"/>
            </w:tblPr>
            <w:tblGrid>
              <w:gridCol w:w="1156"/>
            </w:tblGrid>
            <w:tr w:rsidR="00F21426" w:rsidRPr="00A42AA2">
              <w:trPr>
                <w:trHeight w:val="218"/>
              </w:trPr>
              <w:tc>
                <w:tcPr>
                  <w:tcW w:w="0" w:type="auto"/>
                </w:tcPr>
                <w:p w:rsidR="00F21426" w:rsidRPr="00A42AA2" w:rsidRDefault="00F21426" w:rsidP="0079275D">
                  <w:pPr>
                    <w:pStyle w:val="Default"/>
                  </w:pPr>
                  <w:r w:rsidRPr="00A42AA2">
                    <w:t xml:space="preserve">Dane3.txt </w:t>
                  </w:r>
                </w:p>
              </w:tc>
            </w:tr>
          </w:tbl>
          <w:p w:rsidR="00F21426" w:rsidRPr="00A42AA2" w:rsidRDefault="00F21426" w:rsidP="00A42AA2">
            <w:pPr>
              <w:spacing w:after="0" w:line="240" w:lineRule="auto"/>
            </w:pPr>
          </w:p>
        </w:tc>
        <w:tc>
          <w:tcPr>
            <w:tcW w:w="4773" w:type="dxa"/>
          </w:tcPr>
          <w:p w:rsidR="00F21426" w:rsidRPr="00A42AA2" w:rsidRDefault="00F21426" w:rsidP="00A42AA2">
            <w:pPr>
              <w:spacing w:after="0" w:line="240" w:lineRule="auto"/>
            </w:pPr>
          </w:p>
        </w:tc>
      </w:tr>
    </w:tbl>
    <w:p w:rsidR="00F21426" w:rsidRDefault="00F21426" w:rsidP="0079275D">
      <w:pPr>
        <w:pStyle w:val="Default"/>
      </w:pPr>
      <w:r>
        <w:t xml:space="preserve">c) Dla danych z pliku dane1.txt sprawdź, czy można wymienić jeden znak na inny w danym słowie tak, aby uzyskać palindrom cyfrowy. Wszystkie słowa, dla których jest to możliwe zapisz w pliku </w:t>
      </w:r>
      <w:r>
        <w:rPr>
          <w:b/>
          <w:bCs/>
          <w:i/>
          <w:iCs/>
        </w:rPr>
        <w:t>slowa.txt</w:t>
      </w:r>
      <w:r>
        <w:t xml:space="preserve">. </w:t>
      </w:r>
    </w:p>
    <w:p w:rsidR="00F21426" w:rsidRDefault="00F21426" w:rsidP="0079275D">
      <w:pPr>
        <w:pStyle w:val="Default"/>
      </w:pPr>
      <w:r>
        <w:t xml:space="preserve">Do oceny oddajesz pliki o nazwach: </w:t>
      </w:r>
      <w:r>
        <w:rPr>
          <w:b/>
          <w:bCs/>
          <w:i/>
          <w:iCs/>
        </w:rPr>
        <w:t xml:space="preserve">palindromy1.txt, palindromy2.txt, palindromy3.txt i slowa.txt </w:t>
      </w:r>
      <w:r>
        <w:t xml:space="preserve">oraz plik(i) .......................................................................................................................... </w:t>
      </w:r>
    </w:p>
    <w:p w:rsidR="00F21426" w:rsidRDefault="00F21426" w:rsidP="0079275D">
      <w:pPr>
        <w:pStyle w:val="Default"/>
        <w:ind w:left="2832" w:firstLine="708"/>
        <w:rPr>
          <w:sz w:val="16"/>
          <w:szCs w:val="16"/>
        </w:rPr>
      </w:pPr>
      <w:r>
        <w:rPr>
          <w:sz w:val="16"/>
          <w:szCs w:val="16"/>
        </w:rPr>
        <w:t xml:space="preserve">tu wpisz nazwę(y) pliku/plików </w:t>
      </w:r>
    </w:p>
    <w:p w:rsidR="00F21426" w:rsidRDefault="00F21426" w:rsidP="0079275D">
      <w:pPr>
        <w:pStyle w:val="Default"/>
      </w:pPr>
      <w:r>
        <w:t xml:space="preserve">zawierający(e) tekst źródłowy programu(ów). </w:t>
      </w:r>
    </w:p>
    <w:sectPr w:rsidR="00F21426" w:rsidSect="002E1A53">
      <w:pgSz w:w="12240" w:h="15840"/>
      <w:pgMar w:top="1418" w:right="1191" w:bottom="1021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9BA9E8"/>
    <w:multiLevelType w:val="hybridMultilevel"/>
    <w:tmpl w:val="26A5A9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9149CB"/>
    <w:multiLevelType w:val="hybridMultilevel"/>
    <w:tmpl w:val="9D87EBF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EB27A90F"/>
    <w:multiLevelType w:val="hybridMultilevel"/>
    <w:tmpl w:val="6D2FD6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CFA68DB"/>
    <w:multiLevelType w:val="hybridMultilevel"/>
    <w:tmpl w:val="3FCB3DA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AFB2224"/>
    <w:multiLevelType w:val="hybridMultilevel"/>
    <w:tmpl w:val="C8737F5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D06219D"/>
    <w:multiLevelType w:val="hybridMultilevel"/>
    <w:tmpl w:val="7C5AA3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8B8CB17"/>
    <w:multiLevelType w:val="hybridMultilevel"/>
    <w:tmpl w:val="34A4009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savePreviewPicture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275D"/>
    <w:rsid w:val="00036387"/>
    <w:rsid w:val="002E1A53"/>
    <w:rsid w:val="004A55BF"/>
    <w:rsid w:val="00604DCB"/>
    <w:rsid w:val="0079275D"/>
    <w:rsid w:val="008566D6"/>
    <w:rsid w:val="00872ACB"/>
    <w:rsid w:val="00980729"/>
    <w:rsid w:val="00A42AA2"/>
    <w:rsid w:val="00ED5C73"/>
    <w:rsid w:val="00F2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D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927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rsid w:val="0079275D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2</Pages>
  <Words>803</Words>
  <Characters>4824</Characters>
  <Application>Microsoft Office Outlook</Application>
  <DocSecurity>0</DocSecurity>
  <Lines>0</Lines>
  <Paragraphs>0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suchocka</dc:creator>
  <cp:keywords/>
  <dc:description/>
  <cp:lastModifiedBy>Centrum Edukacji Nauczycieli</cp:lastModifiedBy>
  <cp:revision>4</cp:revision>
  <cp:lastPrinted>2011-01-31T07:47:00Z</cp:lastPrinted>
  <dcterms:created xsi:type="dcterms:W3CDTF">2011-01-28T19:44:00Z</dcterms:created>
  <dcterms:modified xsi:type="dcterms:W3CDTF">2011-01-31T07:49:00Z</dcterms:modified>
</cp:coreProperties>
</file>